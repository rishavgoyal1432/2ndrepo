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03" w:rsidRDefault="001C6903" w:rsidP="001C6903"/>
    <w:p w:rsidR="00E378A7" w:rsidRDefault="00E378A7" w:rsidP="001C6903"/>
    <w:p w:rsidR="00E378A7" w:rsidRDefault="00E378A7" w:rsidP="00E378A7">
      <w:pPr>
        <w:jc w:val="center"/>
        <w:rPr>
          <w:b/>
          <w:bCs/>
          <w:sz w:val="72"/>
          <w:szCs w:val="72"/>
        </w:rPr>
      </w:pPr>
      <w:r w:rsidRPr="00E378A7">
        <w:rPr>
          <w:b/>
          <w:bCs/>
          <w:sz w:val="72"/>
          <w:szCs w:val="72"/>
        </w:rPr>
        <w:t>Checkmarx Source Samples</w:t>
      </w:r>
    </w:p>
    <w:p w:rsidR="00E378A7" w:rsidRDefault="00E378A7" w:rsidP="00E378A7">
      <w:pPr>
        <w:jc w:val="center"/>
        <w:rPr>
          <w:b/>
          <w:bCs/>
          <w:sz w:val="72"/>
          <w:szCs w:val="72"/>
        </w:rPr>
      </w:pPr>
    </w:p>
    <w:p w:rsidR="00E378A7" w:rsidRDefault="00401ECC" w:rsidP="00E378A7">
      <w:pPr>
        <w:rPr>
          <w:sz w:val="24"/>
          <w:szCs w:val="24"/>
        </w:rPr>
      </w:pPr>
      <w:hyperlink r:id="rId8" w:history="1">
        <w:proofErr w:type="spellStart"/>
        <w:r w:rsidR="00E378A7" w:rsidRPr="00E378A7">
          <w:rPr>
            <w:rStyle w:val="Hyperlink"/>
            <w:sz w:val="24"/>
            <w:szCs w:val="24"/>
          </w:rPr>
          <w:t>Android_Light_TestingSourceCode</w:t>
        </w:r>
        <w:proofErr w:type="spellEnd"/>
      </w:hyperlink>
    </w:p>
    <w:p w:rsidR="00E378A7" w:rsidRDefault="00401ECC" w:rsidP="00E378A7">
      <w:pPr>
        <w:rPr>
          <w:sz w:val="24"/>
          <w:szCs w:val="24"/>
        </w:rPr>
      </w:pPr>
      <w:hyperlink r:id="rId9" w:history="1">
        <w:proofErr w:type="spellStart"/>
        <w:r w:rsidR="00E378A7" w:rsidRPr="00E378A7">
          <w:rPr>
            <w:rStyle w:val="Hyperlink"/>
            <w:sz w:val="24"/>
            <w:szCs w:val="24"/>
          </w:rPr>
          <w:t>BookStoreJava</w:t>
        </w:r>
        <w:proofErr w:type="spellEnd"/>
      </w:hyperlink>
    </w:p>
    <w:p w:rsidR="00E378A7" w:rsidRDefault="00401ECC" w:rsidP="00E378A7">
      <w:pPr>
        <w:rPr>
          <w:sz w:val="24"/>
          <w:szCs w:val="24"/>
        </w:rPr>
      </w:pPr>
      <w:hyperlink r:id="rId10" w:history="1">
        <w:proofErr w:type="spellStart"/>
        <w:r w:rsidR="00E378A7" w:rsidRPr="00E378A7">
          <w:rPr>
            <w:rStyle w:val="Hyperlink"/>
            <w:sz w:val="24"/>
            <w:szCs w:val="24"/>
          </w:rPr>
          <w:t>BookStore_NET</w:t>
        </w:r>
        <w:proofErr w:type="spellEnd"/>
      </w:hyperlink>
    </w:p>
    <w:p w:rsidR="00951B37" w:rsidRDefault="00401ECC" w:rsidP="00E378A7">
      <w:pPr>
        <w:rPr>
          <w:sz w:val="24"/>
          <w:szCs w:val="24"/>
        </w:rPr>
      </w:pPr>
      <w:hyperlink r:id="rId11" w:history="1">
        <w:proofErr w:type="spellStart"/>
        <w:r w:rsidR="00951B37" w:rsidRPr="00951B37">
          <w:rPr>
            <w:rStyle w:val="Hyperlink"/>
            <w:sz w:val="24"/>
            <w:szCs w:val="24"/>
          </w:rPr>
          <w:t>CSHARP_bookstore_aspnet</w:t>
        </w:r>
        <w:proofErr w:type="spellEnd"/>
      </w:hyperlink>
    </w:p>
    <w:p w:rsidR="00E378A7" w:rsidRDefault="00401ECC" w:rsidP="00E378A7">
      <w:pPr>
        <w:rPr>
          <w:sz w:val="24"/>
          <w:szCs w:val="24"/>
        </w:rPr>
      </w:pPr>
      <w:hyperlink r:id="rId12" w:history="1">
        <w:r w:rsidR="00E378A7" w:rsidRPr="00E378A7">
          <w:rPr>
            <w:rStyle w:val="Hyperlink"/>
            <w:sz w:val="24"/>
            <w:szCs w:val="24"/>
          </w:rPr>
          <w:t>PHP_eva2.3.1</w:t>
        </w:r>
      </w:hyperlink>
    </w:p>
    <w:p w:rsidR="00E378A7" w:rsidRDefault="00401ECC" w:rsidP="00E378A7">
      <w:pPr>
        <w:rPr>
          <w:sz w:val="24"/>
          <w:szCs w:val="24"/>
        </w:rPr>
      </w:pPr>
      <w:hyperlink r:id="rId13" w:history="1">
        <w:proofErr w:type="spellStart"/>
        <w:r w:rsidR="00E378A7" w:rsidRPr="00E378A7">
          <w:rPr>
            <w:rStyle w:val="Hyperlink"/>
            <w:sz w:val="24"/>
            <w:szCs w:val="24"/>
          </w:rPr>
          <w:t>TestCase_C</w:t>
        </w:r>
        <w:proofErr w:type="spellEnd"/>
      </w:hyperlink>
    </w:p>
    <w:p w:rsidR="00E378A7" w:rsidRDefault="00401ECC" w:rsidP="00E378A7">
      <w:pPr>
        <w:rPr>
          <w:sz w:val="24"/>
          <w:szCs w:val="24"/>
        </w:rPr>
      </w:pPr>
      <w:hyperlink r:id="rId14" w:history="1">
        <w:r w:rsidR="00E378A7" w:rsidRPr="00E378A7">
          <w:rPr>
            <w:rStyle w:val="Hyperlink"/>
            <w:sz w:val="24"/>
            <w:szCs w:val="24"/>
          </w:rPr>
          <w:t>WebGoat_5_0</w:t>
        </w:r>
      </w:hyperlink>
      <w:r w:rsidR="00B972FA">
        <w:rPr>
          <w:rStyle w:val="Hyperlink"/>
          <w:sz w:val="24"/>
          <w:szCs w:val="24"/>
        </w:rPr>
        <w:t xml:space="preserve"> - Java</w:t>
      </w:r>
    </w:p>
    <w:p w:rsidR="00E378A7" w:rsidRDefault="00401ECC" w:rsidP="00E378A7">
      <w:pPr>
        <w:rPr>
          <w:sz w:val="24"/>
          <w:szCs w:val="24"/>
        </w:rPr>
      </w:pPr>
      <w:hyperlink r:id="rId15" w:history="1">
        <w:r w:rsidR="00E378A7" w:rsidRPr="00E378A7">
          <w:rPr>
            <w:rStyle w:val="Hyperlink"/>
            <w:sz w:val="24"/>
            <w:szCs w:val="24"/>
          </w:rPr>
          <w:t>WebGoat-5.4</w:t>
        </w:r>
      </w:hyperlink>
      <w:r w:rsidR="00B972FA">
        <w:rPr>
          <w:rStyle w:val="Hyperlink"/>
          <w:sz w:val="24"/>
          <w:szCs w:val="24"/>
        </w:rPr>
        <w:t xml:space="preserve"> </w:t>
      </w:r>
      <w:r w:rsidR="00B972FA">
        <w:rPr>
          <w:rStyle w:val="Hyperlink"/>
          <w:sz w:val="24"/>
          <w:szCs w:val="24"/>
        </w:rPr>
        <w:t>- Java</w:t>
      </w:r>
    </w:p>
    <w:p w:rsidR="00E378A7" w:rsidRDefault="00401ECC" w:rsidP="00E378A7">
      <w:pPr>
        <w:rPr>
          <w:sz w:val="24"/>
          <w:szCs w:val="24"/>
        </w:rPr>
      </w:pPr>
      <w:hyperlink r:id="rId16" w:history="1">
        <w:r w:rsidR="00E378A7" w:rsidRPr="00E378A7">
          <w:rPr>
            <w:rStyle w:val="Hyperlink"/>
            <w:sz w:val="24"/>
            <w:szCs w:val="24"/>
          </w:rPr>
          <w:t>WebGoat-6</w:t>
        </w:r>
      </w:hyperlink>
      <w:r w:rsidR="00B972FA">
        <w:rPr>
          <w:rStyle w:val="Hyperlink"/>
          <w:sz w:val="24"/>
          <w:szCs w:val="24"/>
        </w:rPr>
        <w:t xml:space="preserve"> </w:t>
      </w:r>
      <w:r w:rsidR="00B972FA">
        <w:rPr>
          <w:rStyle w:val="Hyperlink"/>
          <w:sz w:val="24"/>
          <w:szCs w:val="24"/>
        </w:rPr>
        <w:t>- Java</w:t>
      </w:r>
      <w:bookmarkStart w:id="0" w:name="_GoBack"/>
      <w:bookmarkEnd w:id="0"/>
    </w:p>
    <w:p w:rsidR="00E378A7" w:rsidRDefault="00401ECC" w:rsidP="00E378A7">
      <w:pPr>
        <w:rPr>
          <w:sz w:val="24"/>
          <w:szCs w:val="24"/>
        </w:rPr>
      </w:pPr>
      <w:hyperlink r:id="rId17" w:history="1">
        <w:r w:rsidR="00E378A7" w:rsidRPr="00E378A7">
          <w:rPr>
            <w:rStyle w:val="Hyperlink"/>
            <w:sz w:val="24"/>
            <w:szCs w:val="24"/>
          </w:rPr>
          <w:t>bookstorephp4</w:t>
        </w:r>
      </w:hyperlink>
    </w:p>
    <w:p w:rsidR="00E378A7" w:rsidRDefault="00401ECC" w:rsidP="00E378A7">
      <w:pPr>
        <w:rPr>
          <w:sz w:val="24"/>
          <w:szCs w:val="24"/>
        </w:rPr>
      </w:pPr>
      <w:hyperlink r:id="rId18" w:history="1">
        <w:proofErr w:type="spellStart"/>
        <w:proofErr w:type="gramStart"/>
        <w:r w:rsidR="00E378A7" w:rsidRPr="00951B37">
          <w:rPr>
            <w:rStyle w:val="Hyperlink"/>
            <w:sz w:val="24"/>
            <w:szCs w:val="24"/>
          </w:rPr>
          <w:t>iGoat</w:t>
        </w:r>
        <w:proofErr w:type="spellEnd"/>
        <w:proofErr w:type="gramEnd"/>
      </w:hyperlink>
    </w:p>
    <w:p w:rsidR="00951B37" w:rsidRDefault="00401ECC" w:rsidP="00E378A7">
      <w:pPr>
        <w:rPr>
          <w:sz w:val="24"/>
          <w:szCs w:val="24"/>
        </w:rPr>
      </w:pPr>
      <w:hyperlink r:id="rId19" w:history="1">
        <w:proofErr w:type="spellStart"/>
        <w:proofErr w:type="gramStart"/>
        <w:r w:rsidR="00951B37" w:rsidRPr="00951B37">
          <w:rPr>
            <w:rStyle w:val="Hyperlink"/>
            <w:sz w:val="24"/>
            <w:szCs w:val="24"/>
          </w:rPr>
          <w:t>iOSDemo</w:t>
        </w:r>
        <w:proofErr w:type="spellEnd"/>
        <w:proofErr w:type="gramEnd"/>
      </w:hyperlink>
    </w:p>
    <w:p w:rsidR="00951B37" w:rsidRPr="00E378A7" w:rsidRDefault="00401ECC" w:rsidP="00E378A7">
      <w:pPr>
        <w:rPr>
          <w:sz w:val="24"/>
          <w:szCs w:val="24"/>
        </w:rPr>
      </w:pPr>
      <w:hyperlink r:id="rId20" w:history="1">
        <w:proofErr w:type="gramStart"/>
        <w:r w:rsidR="00951B37" w:rsidRPr="00951B37">
          <w:rPr>
            <w:rStyle w:val="Hyperlink"/>
            <w:sz w:val="24"/>
            <w:szCs w:val="24"/>
          </w:rPr>
          <w:t>little-book-of-ruby-source-07-3</w:t>
        </w:r>
        <w:proofErr w:type="gramEnd"/>
      </w:hyperlink>
    </w:p>
    <w:sectPr w:rsidR="00951B37" w:rsidRPr="00E378A7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ECC" w:rsidRDefault="00401ECC" w:rsidP="009354FF">
      <w:pPr>
        <w:spacing w:after="0" w:line="240" w:lineRule="auto"/>
      </w:pPr>
      <w:r>
        <w:separator/>
      </w:r>
    </w:p>
  </w:endnote>
  <w:endnote w:type="continuationSeparator" w:id="0">
    <w:p w:rsidR="00401ECC" w:rsidRDefault="00401ECC" w:rsidP="0093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2C" w:rsidRDefault="00F601C4">
    <w:pPr>
      <w:pStyle w:val="Footer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4084955</wp:posOffset>
              </wp:positionH>
              <wp:positionV relativeFrom="paragraph">
                <wp:posOffset>-250825</wp:posOffset>
              </wp:positionV>
              <wp:extent cx="2482215" cy="556260"/>
              <wp:effectExtent l="0" t="0" r="0" b="635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215" cy="556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5DD0" w:rsidRPr="00E62E45" w:rsidRDefault="00555DD0" w:rsidP="00555DD0">
                          <w:pPr>
                            <w:spacing w:after="0" w:line="240" w:lineRule="auto"/>
                            <w:jc w:val="both"/>
                            <w:rPr>
                              <w:color w:val="FFFFFF"/>
                              <w:sz w:val="20"/>
                            </w:rPr>
                          </w:pPr>
                          <w:proofErr w:type="spellStart"/>
                          <w:r w:rsidRPr="00E62E45">
                            <w:rPr>
                              <w:color w:val="FFFFFF"/>
                              <w:sz w:val="20"/>
                            </w:rPr>
                            <w:t>Azrieli</w:t>
                          </w:r>
                          <w:proofErr w:type="spellEnd"/>
                          <w:r w:rsidRPr="00E62E45">
                            <w:rPr>
                              <w:color w:val="FFFFFF"/>
                              <w:sz w:val="20"/>
                            </w:rPr>
                            <w:t xml:space="preserve"> Towers, Round Building - 22nd floor</w:t>
                          </w:r>
                        </w:p>
                        <w:p w:rsidR="00555DD0" w:rsidRPr="00E62E45" w:rsidRDefault="00555DD0" w:rsidP="00555DD0">
                          <w:pPr>
                            <w:spacing w:after="0" w:line="240" w:lineRule="auto"/>
                            <w:jc w:val="both"/>
                            <w:rPr>
                              <w:color w:val="FFFFFF"/>
                              <w:sz w:val="20"/>
                            </w:rPr>
                          </w:pPr>
                          <w:r w:rsidRPr="00E62E45">
                            <w:rPr>
                              <w:color w:val="FFFFFF"/>
                              <w:sz w:val="20"/>
                            </w:rPr>
                            <w:t xml:space="preserve">132 </w:t>
                          </w:r>
                          <w:proofErr w:type="spellStart"/>
                          <w:r w:rsidRPr="00E62E45">
                            <w:rPr>
                              <w:color w:val="FFFFFF"/>
                              <w:sz w:val="20"/>
                            </w:rPr>
                            <w:t>Menahem</w:t>
                          </w:r>
                          <w:proofErr w:type="spellEnd"/>
                          <w:r w:rsidRPr="00E62E45">
                            <w:rPr>
                              <w:color w:val="FFFFFF"/>
                              <w:sz w:val="20"/>
                            </w:rPr>
                            <w:t xml:space="preserve"> Begin St., Tel-Aviv, ISRAEL</w:t>
                          </w:r>
                        </w:p>
                        <w:p w:rsidR="00555DD0" w:rsidRPr="00E62E45" w:rsidRDefault="00555DD0" w:rsidP="00555DD0">
                          <w:pPr>
                            <w:spacing w:after="0" w:line="240" w:lineRule="auto"/>
                            <w:jc w:val="both"/>
                            <w:rPr>
                              <w:color w:val="FFFFFF"/>
                              <w:sz w:val="20"/>
                            </w:rPr>
                          </w:pPr>
                          <w:r w:rsidRPr="00E62E45">
                            <w:rPr>
                              <w:color w:val="FFFFFF"/>
                              <w:sz w:val="20"/>
                            </w:rPr>
                            <w:t>Tel:  +972-3-7581800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.65pt;margin-top:-19.75pt;width:195.45pt;height:43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" filled="f" stroked="f">
              <v:textbox style="mso-fit-shape-to-text:t">
                <w:txbxContent>
                  <w:p w:rsidR="00555DD0" w:rsidRPr="00E62E45" w:rsidRDefault="00555DD0" w:rsidP="00555DD0">
                    <w:pPr>
                      <w:spacing w:after="0" w:line="240" w:lineRule="auto"/>
                      <w:jc w:val="both"/>
                      <w:rPr>
                        <w:color w:val="FFFFFF"/>
                        <w:sz w:val="20"/>
                      </w:rPr>
                    </w:pPr>
                    <w:proofErr w:type="spellStart"/>
                    <w:r w:rsidRPr="00E62E45">
                      <w:rPr>
                        <w:color w:val="FFFFFF"/>
                        <w:sz w:val="20"/>
                      </w:rPr>
                      <w:t>Azrieli</w:t>
                    </w:r>
                    <w:proofErr w:type="spellEnd"/>
                    <w:r w:rsidRPr="00E62E45">
                      <w:rPr>
                        <w:color w:val="FFFFFF"/>
                        <w:sz w:val="20"/>
                      </w:rPr>
                      <w:t xml:space="preserve"> Towers, Round Building - 22nd floor</w:t>
                    </w:r>
                  </w:p>
                  <w:p w:rsidR="00555DD0" w:rsidRPr="00E62E45" w:rsidRDefault="00555DD0" w:rsidP="00555DD0">
                    <w:pPr>
                      <w:spacing w:after="0" w:line="240" w:lineRule="auto"/>
                      <w:jc w:val="both"/>
                      <w:rPr>
                        <w:color w:val="FFFFFF"/>
                        <w:sz w:val="20"/>
                      </w:rPr>
                    </w:pPr>
                    <w:r w:rsidRPr="00E62E45">
                      <w:rPr>
                        <w:color w:val="FFFFFF"/>
                        <w:sz w:val="20"/>
                      </w:rPr>
                      <w:t xml:space="preserve">132 </w:t>
                    </w:r>
                    <w:proofErr w:type="spellStart"/>
                    <w:r w:rsidRPr="00E62E45">
                      <w:rPr>
                        <w:color w:val="FFFFFF"/>
                        <w:sz w:val="20"/>
                      </w:rPr>
                      <w:t>Menahem</w:t>
                    </w:r>
                    <w:proofErr w:type="spellEnd"/>
                    <w:r w:rsidRPr="00E62E45">
                      <w:rPr>
                        <w:color w:val="FFFFFF"/>
                        <w:sz w:val="20"/>
                      </w:rPr>
                      <w:t xml:space="preserve"> Begin St., Tel-Aviv, ISRAEL</w:t>
                    </w:r>
                  </w:p>
                  <w:p w:rsidR="00555DD0" w:rsidRPr="00E62E45" w:rsidRDefault="00555DD0" w:rsidP="00555DD0">
                    <w:pPr>
                      <w:spacing w:after="0" w:line="240" w:lineRule="auto"/>
                      <w:jc w:val="both"/>
                      <w:rPr>
                        <w:color w:val="FFFFFF"/>
                        <w:sz w:val="20"/>
                      </w:rPr>
                    </w:pPr>
                    <w:r w:rsidRPr="00E62E45">
                      <w:rPr>
                        <w:color w:val="FFFFFF"/>
                        <w:sz w:val="20"/>
                      </w:rPr>
                      <w:t>Tel:  +972-3-7581800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ECC" w:rsidRDefault="00401ECC" w:rsidP="009354FF">
      <w:pPr>
        <w:spacing w:after="0" w:line="240" w:lineRule="auto"/>
      </w:pPr>
      <w:r>
        <w:separator/>
      </w:r>
    </w:p>
  </w:footnote>
  <w:footnote w:type="continuationSeparator" w:id="0">
    <w:p w:rsidR="00401ECC" w:rsidRDefault="00401ECC" w:rsidP="00935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4FF" w:rsidRDefault="00401E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102672" o:spid="_x0000_s2056" type="#_x0000_t75" style="position:absolute;margin-left:0;margin-top:0;width:612pt;height:11in;z-index:-251659264;mso-position-horizontal:center;mso-position-horizontal-relative:margin;mso-position-vertical:center;mso-position-vertical-relative:margin" o:allowincell="f">
          <v:imagedata r:id="rId1" o:title="wor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2C" w:rsidRDefault="00401E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102673" o:spid="_x0000_s2057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or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4FF" w:rsidRDefault="00401E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6102671" o:spid="_x0000_s2055" type="#_x0000_t75" style="position:absolute;margin-left:0;margin-top:0;width:612pt;height:11in;z-index:-251660288;mso-position-horizontal:center;mso-position-horizontal-relative:margin;mso-position-vertical:center;mso-position-vertical-relative:margin" o:allowincell="f">
          <v:imagedata r:id="rId1" o:title="wor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6BCF44E"/>
    <w:lvl w:ilvl="0">
      <w:numFmt w:val="bullet"/>
      <w:lvlText w:val="*"/>
      <w:lvlJc w:val="left"/>
    </w:lvl>
  </w:abstractNum>
  <w:abstractNum w:abstractNumId="1">
    <w:nsid w:val="0BFB4784"/>
    <w:multiLevelType w:val="hybridMultilevel"/>
    <w:tmpl w:val="42AC162A"/>
    <w:lvl w:ilvl="0" w:tplc="D124DCC6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E60A6"/>
    <w:multiLevelType w:val="hybridMultilevel"/>
    <w:tmpl w:val="24D4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31469"/>
    <w:multiLevelType w:val="hybridMultilevel"/>
    <w:tmpl w:val="44886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F6E8A"/>
    <w:multiLevelType w:val="hybridMultilevel"/>
    <w:tmpl w:val="570A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B0F8A"/>
    <w:multiLevelType w:val="hybridMultilevel"/>
    <w:tmpl w:val="E558D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75FE2"/>
    <w:multiLevelType w:val="hybridMultilevel"/>
    <w:tmpl w:val="5970A1F2"/>
    <w:lvl w:ilvl="0" w:tplc="34C48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CA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E5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07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AA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4A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0D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C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86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2D1B07"/>
    <w:multiLevelType w:val="hybridMultilevel"/>
    <w:tmpl w:val="3D52D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709A7"/>
    <w:multiLevelType w:val="hybridMultilevel"/>
    <w:tmpl w:val="BF04A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FD4"/>
    <w:multiLevelType w:val="hybridMultilevel"/>
    <w:tmpl w:val="B29EF2FA"/>
    <w:lvl w:ilvl="0" w:tplc="18889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0F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A2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0F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45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4C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C5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AC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27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8BE017D"/>
    <w:multiLevelType w:val="hybridMultilevel"/>
    <w:tmpl w:val="A322D604"/>
    <w:lvl w:ilvl="0" w:tplc="DE74B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02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88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8C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B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04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C6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4B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61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80475E"/>
    <w:multiLevelType w:val="hybridMultilevel"/>
    <w:tmpl w:val="3008F14A"/>
    <w:lvl w:ilvl="0" w:tplc="2700A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EB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26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24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27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A0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4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E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21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E26DFA"/>
    <w:multiLevelType w:val="hybridMultilevel"/>
    <w:tmpl w:val="CB889C48"/>
    <w:lvl w:ilvl="0" w:tplc="E2E2A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C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86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3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E3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86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2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D9408C6"/>
    <w:multiLevelType w:val="hybridMultilevel"/>
    <w:tmpl w:val="AB0EC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C63B5"/>
    <w:multiLevelType w:val="hybridMultilevel"/>
    <w:tmpl w:val="BC8E1A40"/>
    <w:lvl w:ilvl="0" w:tplc="80164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C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C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8F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69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40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84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44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A6A091D"/>
    <w:multiLevelType w:val="hybridMultilevel"/>
    <w:tmpl w:val="EC9E3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8"/>
  </w:num>
  <w:num w:numId="6">
    <w:abstractNumId w:val="4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12"/>
  </w:num>
  <w:num w:numId="15">
    <w:abstractNumId w:val="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A7"/>
    <w:rsid w:val="00025263"/>
    <w:rsid w:val="00035F5D"/>
    <w:rsid w:val="00051572"/>
    <w:rsid w:val="000C4488"/>
    <w:rsid w:val="000F4805"/>
    <w:rsid w:val="00121576"/>
    <w:rsid w:val="00134320"/>
    <w:rsid w:val="0013734D"/>
    <w:rsid w:val="00151358"/>
    <w:rsid w:val="00185A01"/>
    <w:rsid w:val="00191B6C"/>
    <w:rsid w:val="001C6903"/>
    <w:rsid w:val="001D041C"/>
    <w:rsid w:val="001E2E13"/>
    <w:rsid w:val="002225ED"/>
    <w:rsid w:val="00254101"/>
    <w:rsid w:val="002B66E1"/>
    <w:rsid w:val="00317ADE"/>
    <w:rsid w:val="00326E1B"/>
    <w:rsid w:val="003322E3"/>
    <w:rsid w:val="0034146B"/>
    <w:rsid w:val="003D5F9C"/>
    <w:rsid w:val="00401ECC"/>
    <w:rsid w:val="00410196"/>
    <w:rsid w:val="00413304"/>
    <w:rsid w:val="00444B71"/>
    <w:rsid w:val="004A0A45"/>
    <w:rsid w:val="004C359D"/>
    <w:rsid w:val="004D1085"/>
    <w:rsid w:val="004F7C97"/>
    <w:rsid w:val="005214CF"/>
    <w:rsid w:val="0055428D"/>
    <w:rsid w:val="00555DD0"/>
    <w:rsid w:val="00556A63"/>
    <w:rsid w:val="00586B5C"/>
    <w:rsid w:val="00590F97"/>
    <w:rsid w:val="0064422F"/>
    <w:rsid w:val="006731E6"/>
    <w:rsid w:val="00690052"/>
    <w:rsid w:val="006A7D7B"/>
    <w:rsid w:val="006F0FAC"/>
    <w:rsid w:val="00707353"/>
    <w:rsid w:val="00764340"/>
    <w:rsid w:val="00766C83"/>
    <w:rsid w:val="00771705"/>
    <w:rsid w:val="007A733E"/>
    <w:rsid w:val="007C4E63"/>
    <w:rsid w:val="00867AAA"/>
    <w:rsid w:val="009354FF"/>
    <w:rsid w:val="00951B37"/>
    <w:rsid w:val="009A3748"/>
    <w:rsid w:val="009C443A"/>
    <w:rsid w:val="00A3482E"/>
    <w:rsid w:val="00AE69D3"/>
    <w:rsid w:val="00B972FA"/>
    <w:rsid w:val="00BE16FF"/>
    <w:rsid w:val="00BF2C12"/>
    <w:rsid w:val="00C15358"/>
    <w:rsid w:val="00C2057A"/>
    <w:rsid w:val="00C62965"/>
    <w:rsid w:val="00C7150B"/>
    <w:rsid w:val="00C8192A"/>
    <w:rsid w:val="00CB2485"/>
    <w:rsid w:val="00CC0E96"/>
    <w:rsid w:val="00D03051"/>
    <w:rsid w:val="00D45B80"/>
    <w:rsid w:val="00D47EFC"/>
    <w:rsid w:val="00DB68A8"/>
    <w:rsid w:val="00E04851"/>
    <w:rsid w:val="00E05DBE"/>
    <w:rsid w:val="00E378A7"/>
    <w:rsid w:val="00E62E45"/>
    <w:rsid w:val="00E7686F"/>
    <w:rsid w:val="00E8140C"/>
    <w:rsid w:val="00EA6356"/>
    <w:rsid w:val="00EB7548"/>
    <w:rsid w:val="00EC398A"/>
    <w:rsid w:val="00ED4042"/>
    <w:rsid w:val="00F07E63"/>
    <w:rsid w:val="00F45A2C"/>
    <w:rsid w:val="00F601C4"/>
    <w:rsid w:val="00F72F30"/>
    <w:rsid w:val="00F8428E"/>
    <w:rsid w:val="00F94E0E"/>
    <w:rsid w:val="00F95C0C"/>
    <w:rsid w:val="00FB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D0820076-0228-491A-A51A-AEA0DBD6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2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2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92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FF"/>
  </w:style>
  <w:style w:type="paragraph" w:styleId="Footer">
    <w:name w:val="footer"/>
    <w:basedOn w:val="Normal"/>
    <w:link w:val="FooterChar"/>
    <w:uiPriority w:val="99"/>
    <w:unhideWhenUsed/>
    <w:rsid w:val="00935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FF"/>
  </w:style>
  <w:style w:type="paragraph" w:styleId="BalloonText">
    <w:name w:val="Balloon Text"/>
    <w:basedOn w:val="Normal"/>
    <w:link w:val="BalloonTextChar"/>
    <w:uiPriority w:val="99"/>
    <w:semiHidden/>
    <w:unhideWhenUsed/>
    <w:rsid w:val="0055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D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C819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C8192A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819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8192A"/>
    <w:rPr>
      <w:rFonts w:ascii="Cambria" w:eastAsia="Times New Roman" w:hAnsi="Cambria" w:cs="Times New Roman"/>
      <w:b/>
      <w:bCs/>
      <w:color w:val="4F81BD"/>
    </w:rPr>
  </w:style>
  <w:style w:type="character" w:styleId="FollowedHyperlink">
    <w:name w:val="FollowedHyperlink"/>
    <w:uiPriority w:val="99"/>
    <w:semiHidden/>
    <w:unhideWhenUsed/>
    <w:rsid w:val="00C8192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A73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7E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NormalWeb">
    <w:name w:val="Normal (Web)"/>
    <w:basedOn w:val="Normal"/>
    <w:uiPriority w:val="99"/>
    <w:semiHidden/>
    <w:unhideWhenUsed/>
    <w:rsid w:val="001C69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2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8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6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heckmarx.com/CXPS/SourceSamples/Android_Light_TestingSourceCode.zip" TargetMode="External"/><Relationship Id="rId13" Type="http://schemas.openxmlformats.org/officeDocument/2006/relationships/hyperlink" Target="http://download.checkmarx.com/CXPS/SourceSamples/TestCase_C.zip" TargetMode="External"/><Relationship Id="rId18" Type="http://schemas.openxmlformats.org/officeDocument/2006/relationships/hyperlink" Target="http://download.checkmarx.com/CXPS/SourceSamples/iGoat.zi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wnload.checkmarx.com/CXPS/SourceSamples/PHP_eva2.3.1.zip" TargetMode="External"/><Relationship Id="rId17" Type="http://schemas.openxmlformats.org/officeDocument/2006/relationships/hyperlink" Target="http://download.checkmarx.com/CXPS/SourceSamples/bookstorephp4.zi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wnload.checkmarx.com/CXPS/SourceSamples/WebGoat-6.zip" TargetMode="External"/><Relationship Id="rId20" Type="http://schemas.openxmlformats.org/officeDocument/2006/relationships/hyperlink" Target="http://download.checkmarx.com/CXPS/SourceSamples/little-book-of-ruby-source-07-3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checkmarx.com/CXPS/SourceSamples/CSHARP_bookstore_aspnet.zip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download.checkmarx.com/CXPS/SourceSamples/WebGoat-5.4.zi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download.checkmarx.com/CXPS/SourceSamples/BookStore_NET.zip" TargetMode="External"/><Relationship Id="rId19" Type="http://schemas.openxmlformats.org/officeDocument/2006/relationships/hyperlink" Target="http://download.checkmarx.com/CXPS/SourceSamples/iOSDemo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heckmarx.com/CXPS/SourceSamples/BookStoreJava.zip" TargetMode="External"/><Relationship Id="rId14" Type="http://schemas.openxmlformats.org/officeDocument/2006/relationships/hyperlink" Target="http://download.checkmarx.com/CXPS/SourceSamples/WebGoat_5_0.zip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f\Documents\Custom%20Office%20Templates\Checkmarx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6B449-8199-4862-94AD-C99C9AD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Checkmarx2.dotx</Template>
  <TotalTime>39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Flom</dc:creator>
  <cp:lastModifiedBy>Or Flom</cp:lastModifiedBy>
  <cp:revision>2</cp:revision>
  <dcterms:created xsi:type="dcterms:W3CDTF">2015-03-30T10:20:00Z</dcterms:created>
  <dcterms:modified xsi:type="dcterms:W3CDTF">2015-03-30T11:53:00Z</dcterms:modified>
</cp:coreProperties>
</file>